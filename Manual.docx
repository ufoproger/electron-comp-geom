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833E6E" w:rsidRDefault="00833E6E">
          <w:pPr>
            <w:rPr>
              <w:kern w:val="28"/>
            </w:rPr>
          </w:pPr>
        </w:p>
        <w:p w:rsidR="00833E6E" w:rsidRDefault="00F23236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posOffset>-1988</wp:posOffset>
                    </wp:positionH>
                    <wp:positionV relativeFrom="margin">
                      <wp:posOffset>7464287</wp:posOffset>
                    </wp:positionV>
                    <wp:extent cx="4882101" cy="461010"/>
                    <wp:effectExtent l="0" t="0" r="0" b="0"/>
                    <wp:wrapNone/>
                    <wp:docPr id="16" name="Надпись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82101" cy="461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32F1" w:rsidRDefault="00B932F1" w:rsidP="00B932F1">
                                <w:pPr>
                                  <w:jc w:val="both"/>
                                </w:pPr>
                                <w:r>
                                  <w:t>Компьютерная программа для демонстрации решения задачи локализации точки в планарном прямолинейном графе методом</w:t>
                                </w:r>
                                <w:r w:rsidR="00F23236">
                                  <w:t xml:space="preserve"> полос</w:t>
                                </w:r>
                                <w:r>
                                  <w:t>.</w:t>
                                </w:r>
                              </w:p>
                              <w:p w:rsidR="00833E6E" w:rsidRDefault="00833E6E" w:rsidP="00A96E5B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4" o:spid="_x0000_s1026" type="#_x0000_t202" style="position:absolute;margin-left:-.15pt;margin-top:587.75pt;width:384.4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" filled="f" stroked="f">
                    <v:textbox>
                      <w:txbxContent>
                        <w:p w:rsidR="00B932F1" w:rsidRDefault="00B932F1" w:rsidP="00B932F1">
                          <w:pPr>
                            <w:jc w:val="both"/>
                          </w:pPr>
                          <w:r>
                            <w:t>Компьютерная программа для демонстрации решения задачи локализации точки в планарном прямолинейном графе методом</w:t>
                          </w:r>
                          <w:r w:rsidR="00F23236">
                            <w:t xml:space="preserve"> полос</w:t>
                          </w:r>
                          <w:r>
                            <w:t>.</w:t>
                          </w:r>
                        </w:p>
                        <w:p w:rsidR="00833E6E" w:rsidRDefault="00833E6E" w:rsidP="00A96E5B">
                          <w:pPr>
                            <w:jc w:val="both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932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3D07CC1E" wp14:editId="6F2E74BC">
                    <wp:simplePos x="0" y="0"/>
                    <wp:positionH relativeFrom="margin">
                      <wp:posOffset>-2651</wp:posOffset>
                    </wp:positionH>
                    <wp:positionV relativeFrom="margin">
                      <wp:posOffset>8338185</wp:posOffset>
                    </wp:positionV>
                    <wp:extent cx="2522426" cy="445273"/>
                    <wp:effectExtent l="0" t="0" r="0" b="0"/>
                    <wp:wrapNone/>
                    <wp:docPr id="18" name="Надпись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22426" cy="4452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932F1" w:rsidRDefault="00B932F1" w:rsidP="00B932F1">
                                <w:pPr>
                                  <w:spacing w:after="0"/>
                                  <w:jc w:val="both"/>
                                </w:pPr>
                                <w:r w:rsidRPr="00B932F1">
                                  <w:rPr>
                                    <w:b/>
                                  </w:rPr>
                                  <w:t xml:space="preserve">Автор: </w:t>
                                </w:r>
                                <w:r>
                                  <w:t>Снетков Михаил, ИМ14-06Б</w:t>
                                </w:r>
                              </w:p>
                              <w:p w:rsidR="00B932F1" w:rsidRDefault="00B932F1" w:rsidP="00B932F1">
                                <w:pPr>
                                  <w:spacing w:after="0"/>
                                  <w:jc w:val="both"/>
                                </w:pPr>
                                <w:r>
                                  <w:t>СФУ, 2017</w:t>
                                </w:r>
                              </w:p>
                              <w:p w:rsidR="00B932F1" w:rsidRDefault="00B932F1" w:rsidP="00B932F1">
                                <w:pPr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07CC1E" id="_x0000_s1027" type="#_x0000_t202" style="position:absolute;margin-left:-.2pt;margin-top:656.55pt;width:198.6pt;height:35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j40AIAAMg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" filled="f" stroked="f">
                    <v:textbox>
                      <w:txbxContent>
                        <w:p w:rsidR="00B932F1" w:rsidRDefault="00B932F1" w:rsidP="00B932F1">
                          <w:pPr>
                            <w:spacing w:after="0"/>
                            <w:jc w:val="both"/>
                          </w:pPr>
                          <w:r w:rsidRPr="00B932F1">
                            <w:rPr>
                              <w:b/>
                            </w:rPr>
                            <w:t xml:space="preserve">Автор: </w:t>
                          </w:r>
                          <w:r>
                            <w:t>Снетков Михаил, ИМ14-06Б</w:t>
                          </w:r>
                        </w:p>
                        <w:p w:rsidR="00B932F1" w:rsidRDefault="00B932F1" w:rsidP="00B932F1">
                          <w:pPr>
                            <w:spacing w:after="0"/>
                            <w:jc w:val="both"/>
                          </w:pPr>
                          <w:r>
                            <w:t>СФУ, 2017</w:t>
                          </w:r>
                        </w:p>
                        <w:p w:rsidR="00B932F1" w:rsidRDefault="00B932F1" w:rsidP="00B932F1">
                          <w:pPr>
                            <w:jc w:val="both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74094" w:rsidRPr="00B74094">
            <w:rPr>
              <w:noProof/>
              <w:sz w:val="56"/>
            </w:rPr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499027</wp:posOffset>
                </wp:positionH>
                <wp:positionV relativeFrom="paragraph">
                  <wp:posOffset>91523</wp:posOffset>
                </wp:positionV>
                <wp:extent cx="5120640" cy="5120640"/>
                <wp:effectExtent l="0" t="0" r="0" b="3810"/>
                <wp:wrapNone/>
                <wp:docPr id="7" name="Рисунок 7" descr="D:\repos\electron-comp-geom\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repos\electron-comp-geom\ic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20640" cy="512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96E5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6408751" cy="886460"/>
                    <wp:effectExtent l="0" t="0" r="0" b="8890"/>
                    <wp:wrapNone/>
                    <wp:docPr id="3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08751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3E6E" w:rsidRDefault="00DE4E7B">
                                <w:pPr>
                                  <w:pStyle w:val="a4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Название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6E5B">
                                      <w:rPr>
                                        <w:sz w:val="56"/>
                                      </w:rPr>
                                      <w:t>Руководство пользователя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26" o:spid="_x0000_s1028" type="#_x0000_t202" style="position:absolute;margin-left:0;margin-top:0;width:504.65pt;height:69.8pt;z-index:251669504;visibility:visible;mso-wrap-style:square;mso-width-percent:0;mso-height-percent:0;mso-top-percent:700;mso-wrap-distance-left:9pt;mso-wrap-distance-top:0;mso-wrap-distance-right:9pt;mso-wrap-distance-bottom:0;mso-position-horizontal:left;mso-position-horizontal-relative:margin;mso-position-vertical-relative:margin;mso-width-percent: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" filled="f" stroked="f">
                    <v:textbox>
                      <w:txbxContent>
                        <w:p w:rsidR="00833E6E" w:rsidRDefault="00DE4E7B">
                          <w:pPr>
                            <w:pStyle w:val="a4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Название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96E5B">
                                <w:rPr>
                                  <w:sz w:val="56"/>
                                </w:rPr>
                                <w:t>Руководство пользователя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E4E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Надпись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33E6E" w:rsidRDefault="00A96E5B">
                                <w:pPr>
                                  <w:pStyle w:val="a5"/>
                                </w:pPr>
                                <w:r w:rsidRPr="00A96E5B">
                                  <w:t>Локализация в ППЛГ методом полос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11" o:spid="_x0000_s1029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" filled="f" stroked="f">
                    <v:textbox>
                      <w:txbxContent>
                        <w:p w:rsidR="00833E6E" w:rsidRDefault="00A96E5B">
                          <w:pPr>
                            <w:pStyle w:val="a5"/>
                          </w:pPr>
                          <w:r w:rsidRPr="00A96E5B">
                            <w:t>Локализация в ППЛГ методом полос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E4E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462280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6720840" cy="6297930"/>
                    <wp:effectExtent l="0" t="0" r="3810" b="7620"/>
                    <wp:wrapNone/>
                    <wp:docPr id="2" name="Надпись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0">
                                <a:lum bright="70000" contrast="-70000"/>
                              </a:blip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33E6E" w:rsidRDefault="00833E6E">
                                <w:pPr>
                                  <w:pStyle w:val="af7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Надпись 2" o:spid="_x0000_s1030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" stroked="f" strokeweight=".5pt">
                    <v:fill r:id="rId11" o:title="" recolor="t" rotate="t" type="frame"/>
                    <v:imagedata gain="19661f" blacklevel="22938f"/>
                    <v:textbox inset="0,0,0,0">
                      <w:txbxContent>
                        <w:p w:rsidR="00833E6E" w:rsidRDefault="00833E6E">
                          <w:pPr>
                            <w:pStyle w:val="af7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E4E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6766560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549B4CD6" id="Прямоугольник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" fillcolor="#d1282e [3215]" stroked="f">
                    <w10:wrap anchorx="margin" anchory="margin"/>
                  </v:rect>
                </w:pict>
              </mc:Fallback>
            </mc:AlternateContent>
          </w:r>
          <w:r w:rsidR="00DE4E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7182485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468630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Прямоугольник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7DD48799" id="Прямоугольник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PYuwIAAEM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" fillcolor="black [3213]" stroked="f">
                    <w10:wrap anchorx="margin" anchory="margin"/>
                  </v:rect>
                </w:pict>
              </mc:Fallback>
            </mc:AlternateContent>
          </w:r>
          <w:r w:rsidR="00DE4E7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Прямоугольник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0966F59" id="Прямоугольник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" filled="f" strokecolor="black [3213]">
                    <w10:wrap anchorx="margin" anchory="margin"/>
                  </v:rect>
                </w:pict>
              </mc:Fallback>
            </mc:AlternateContent>
          </w:r>
          <w:r w:rsidR="00DE4E7B">
            <w:rPr>
              <w:sz w:val="56"/>
            </w:rPr>
            <w:br w:type="page"/>
          </w:r>
        </w:p>
      </w:sdtContent>
    </w:sdt>
    <w:p w:rsidR="00833E6E" w:rsidRDefault="00DE4E7B" w:rsidP="00F23236">
      <w:pPr>
        <w:pStyle w:val="a4"/>
      </w:pPr>
      <w:sdt>
        <w:sdtPr>
          <w:id w:val="633372245"/>
          <w:placeholder>
            <w:docPart w:val="BC47C81606044C81999056C4E3E1EA8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A96E5B">
            <w:t>Руководство пользователя</w:t>
          </w:r>
        </w:sdtContent>
      </w:sdt>
      <w:r>
        <w:t xml:space="preserve"> </w:t>
      </w:r>
    </w:p>
    <w:p w:rsidR="00833E6E" w:rsidRDefault="00457967" w:rsidP="00457967">
      <w:pPr>
        <w:pStyle w:val="1"/>
      </w:pPr>
      <w:r>
        <w:t>Системные требования</w:t>
      </w:r>
    </w:p>
    <w:p w:rsidR="00457967" w:rsidRDefault="00457967" w:rsidP="000A7A2D">
      <w:pPr>
        <w:pStyle w:val="ab"/>
        <w:numPr>
          <w:ilvl w:val="0"/>
          <w:numId w:val="1"/>
        </w:numPr>
        <w:spacing w:line="360" w:lineRule="auto"/>
        <w:ind w:left="714" w:hanging="357"/>
        <w:rPr>
          <w:lang w:val="en-US"/>
        </w:rPr>
      </w:pPr>
      <w:r w:rsidRPr="00457967">
        <w:rPr>
          <w:lang w:val="en-US"/>
        </w:rPr>
        <w:t>Windows 7, 8, 10</w:t>
      </w:r>
      <w:r w:rsidR="000A7A2D">
        <w:rPr>
          <w:lang w:val="en-US"/>
        </w:rPr>
        <w:t xml:space="preserve">, </w:t>
      </w:r>
      <w:r w:rsidR="000A7A2D">
        <w:t>или</w:t>
      </w:r>
      <w:r w:rsidR="000A7A2D" w:rsidRPr="000A7A2D">
        <w:rPr>
          <w:lang w:val="en-US"/>
        </w:rPr>
        <w:t xml:space="preserve"> </w:t>
      </w:r>
      <w:r w:rsidR="000A7A2D">
        <w:rPr>
          <w:lang w:val="en-US"/>
        </w:rPr>
        <w:t>Linux,</w:t>
      </w:r>
      <w:r w:rsidR="000A7A2D" w:rsidRPr="000A7A2D">
        <w:rPr>
          <w:lang w:val="en-US"/>
        </w:rPr>
        <w:t xml:space="preserve"> </w:t>
      </w:r>
      <w:r w:rsidR="000A7A2D">
        <w:t>или</w:t>
      </w:r>
      <w:r w:rsidR="000A7A2D">
        <w:rPr>
          <w:lang w:val="en-US"/>
        </w:rPr>
        <w:t xml:space="preserve"> macOS</w:t>
      </w:r>
      <w:r w:rsidR="000A7A2D" w:rsidRPr="000A7A2D">
        <w:rPr>
          <w:lang w:val="en-US"/>
        </w:rPr>
        <w:t>;</w:t>
      </w:r>
    </w:p>
    <w:p w:rsidR="00842D17" w:rsidRPr="0049057D" w:rsidRDefault="00191076" w:rsidP="003D05F1">
      <w:pPr>
        <w:pStyle w:val="ab"/>
        <w:numPr>
          <w:ilvl w:val="0"/>
          <w:numId w:val="1"/>
        </w:numPr>
        <w:spacing w:line="360" w:lineRule="auto"/>
        <w:ind w:left="714" w:hanging="357"/>
      </w:pPr>
      <w:r w:rsidRPr="0049057D">
        <w:t>2</w:t>
      </w:r>
      <w:r w:rsidR="00842D17" w:rsidRPr="0049057D">
        <w:t xml:space="preserve">00 </w:t>
      </w:r>
      <w:r w:rsidR="00842D17">
        <w:t>МБ свободного места на диске</w:t>
      </w:r>
      <w:r w:rsidR="000A7A2D">
        <w:t>;</w:t>
      </w:r>
    </w:p>
    <w:p w:rsidR="00842D17" w:rsidRDefault="00842D17" w:rsidP="003D05F1">
      <w:pPr>
        <w:pStyle w:val="ab"/>
        <w:numPr>
          <w:ilvl w:val="0"/>
          <w:numId w:val="1"/>
        </w:numPr>
        <w:spacing w:line="360" w:lineRule="auto"/>
        <w:ind w:left="714" w:hanging="357"/>
        <w:rPr>
          <w:lang w:val="en-US"/>
        </w:rPr>
      </w:pPr>
      <w:r>
        <w:t xml:space="preserve">Не менее </w:t>
      </w:r>
      <w:r w:rsidR="0049057D">
        <w:t>256</w:t>
      </w:r>
      <w:r>
        <w:t xml:space="preserve"> МБ ОЗУ</w:t>
      </w:r>
      <w:r w:rsidR="00863EB0">
        <w:t>.</w:t>
      </w:r>
    </w:p>
    <w:p w:rsidR="00842D17" w:rsidRDefault="00842D17" w:rsidP="00842D17">
      <w:pPr>
        <w:pStyle w:val="1"/>
      </w:pPr>
      <w:r>
        <w:t>основные возможности</w:t>
      </w:r>
    </w:p>
    <w:p w:rsidR="00534D12" w:rsidRDefault="00534D12" w:rsidP="003D05F1">
      <w:pPr>
        <w:pStyle w:val="ab"/>
        <w:numPr>
          <w:ilvl w:val="0"/>
          <w:numId w:val="2"/>
        </w:numPr>
        <w:spacing w:line="360" w:lineRule="auto"/>
        <w:ind w:hanging="357"/>
        <w:outlineLvl w:val="1"/>
      </w:pPr>
      <w:r>
        <w:t xml:space="preserve">Визуальный вывод </w:t>
      </w:r>
      <w:r w:rsidR="00711AF5">
        <w:t>результата работы программы</w:t>
      </w:r>
      <w:r>
        <w:t>;</w:t>
      </w:r>
    </w:p>
    <w:p w:rsidR="000C5A92" w:rsidRDefault="000C5A92" w:rsidP="003D05F1">
      <w:pPr>
        <w:pStyle w:val="ab"/>
        <w:numPr>
          <w:ilvl w:val="0"/>
          <w:numId w:val="2"/>
        </w:numPr>
        <w:spacing w:line="360" w:lineRule="auto"/>
        <w:ind w:hanging="357"/>
        <w:outlineLvl w:val="1"/>
      </w:pPr>
      <w:r>
        <w:t>Хранение списка рёбер графа в файле с расширение</w:t>
      </w:r>
      <w:r w:rsidR="00B644BA">
        <w:t>м</w:t>
      </w:r>
      <w:r>
        <w:t xml:space="preserve"> </w:t>
      </w:r>
      <w:r w:rsidR="00970729">
        <w:rPr>
          <w:i/>
        </w:rPr>
        <w:t>«</w:t>
      </w:r>
      <w:r w:rsidR="00970729" w:rsidRPr="000C5A92">
        <w:rPr>
          <w:i/>
        </w:rPr>
        <w:t>.</w:t>
      </w:r>
      <w:r w:rsidR="00970729" w:rsidRPr="000C5A92">
        <w:rPr>
          <w:i/>
          <w:lang w:val="en-US"/>
        </w:rPr>
        <w:t>edgeslist</w:t>
      </w:r>
      <w:r w:rsidR="00970729">
        <w:rPr>
          <w:i/>
        </w:rPr>
        <w:t>»</w:t>
      </w:r>
      <w:r w:rsidRPr="000C5A92">
        <w:t>;</w:t>
      </w:r>
    </w:p>
    <w:p w:rsidR="00534D12" w:rsidRDefault="00C86140" w:rsidP="003D05F1">
      <w:pPr>
        <w:pStyle w:val="ab"/>
        <w:numPr>
          <w:ilvl w:val="0"/>
          <w:numId w:val="2"/>
        </w:numPr>
        <w:spacing w:line="360" w:lineRule="auto"/>
        <w:ind w:hanging="357"/>
        <w:outlineLvl w:val="1"/>
      </w:pPr>
      <w:r>
        <w:t>Работа с графом через интерфейс программы:</w:t>
      </w:r>
    </w:p>
    <w:p w:rsidR="00C86140" w:rsidRDefault="00C86140" w:rsidP="003D05F1">
      <w:pPr>
        <w:pStyle w:val="ab"/>
        <w:numPr>
          <w:ilvl w:val="1"/>
          <w:numId w:val="2"/>
        </w:numPr>
        <w:spacing w:line="360" w:lineRule="auto"/>
        <w:ind w:hanging="357"/>
        <w:outlineLvl w:val="1"/>
      </w:pPr>
      <w:r>
        <w:t>Добавление ребра;</w:t>
      </w:r>
    </w:p>
    <w:p w:rsidR="00C86140" w:rsidRDefault="00C86140" w:rsidP="003D05F1">
      <w:pPr>
        <w:pStyle w:val="ab"/>
        <w:numPr>
          <w:ilvl w:val="1"/>
          <w:numId w:val="2"/>
        </w:numPr>
        <w:spacing w:line="360" w:lineRule="auto"/>
        <w:ind w:hanging="357"/>
        <w:outlineLvl w:val="1"/>
      </w:pPr>
      <w:r>
        <w:t>Удаление ребра;</w:t>
      </w:r>
    </w:p>
    <w:p w:rsidR="00C86140" w:rsidRDefault="00C86140" w:rsidP="003D05F1">
      <w:pPr>
        <w:pStyle w:val="ab"/>
        <w:numPr>
          <w:ilvl w:val="1"/>
          <w:numId w:val="2"/>
        </w:numPr>
        <w:spacing w:line="360" w:lineRule="auto"/>
        <w:ind w:hanging="357"/>
        <w:outlineLvl w:val="1"/>
      </w:pPr>
      <w:r>
        <w:t>Загрузка списка рёбер из файла;</w:t>
      </w:r>
    </w:p>
    <w:p w:rsidR="00C86140" w:rsidRDefault="00C86140" w:rsidP="003D05F1">
      <w:pPr>
        <w:pStyle w:val="ab"/>
        <w:numPr>
          <w:ilvl w:val="1"/>
          <w:numId w:val="2"/>
        </w:numPr>
        <w:spacing w:line="360" w:lineRule="auto"/>
        <w:ind w:hanging="357"/>
        <w:outlineLvl w:val="1"/>
      </w:pPr>
      <w:r>
        <w:t>Сохранение списка рёбер в файл</w:t>
      </w:r>
      <w:r w:rsidR="00CD3E11">
        <w:t>;</w:t>
      </w:r>
    </w:p>
    <w:p w:rsidR="00CD3E11" w:rsidRDefault="00CD3E11" w:rsidP="003D05F1">
      <w:pPr>
        <w:pStyle w:val="ab"/>
        <w:numPr>
          <w:ilvl w:val="1"/>
          <w:numId w:val="2"/>
        </w:numPr>
        <w:spacing w:line="360" w:lineRule="auto"/>
        <w:ind w:hanging="357"/>
        <w:outlineLvl w:val="1"/>
      </w:pPr>
      <w:r>
        <w:t>Общая информация.</w:t>
      </w:r>
    </w:p>
    <w:p w:rsidR="00C86140" w:rsidRDefault="00A27E2A" w:rsidP="003D05F1">
      <w:pPr>
        <w:pStyle w:val="ab"/>
        <w:numPr>
          <w:ilvl w:val="0"/>
          <w:numId w:val="2"/>
        </w:numPr>
        <w:spacing w:line="360" w:lineRule="auto"/>
        <w:ind w:hanging="357"/>
        <w:outlineLvl w:val="1"/>
      </w:pPr>
      <w:r>
        <w:t>Локализация точки в ППЛГ методом полос;</w:t>
      </w:r>
    </w:p>
    <w:p w:rsidR="00A27E2A" w:rsidRDefault="00CD3E11" w:rsidP="003D05F1">
      <w:pPr>
        <w:pStyle w:val="ab"/>
        <w:numPr>
          <w:ilvl w:val="0"/>
          <w:numId w:val="2"/>
        </w:numPr>
        <w:spacing w:line="360" w:lineRule="auto"/>
        <w:ind w:hanging="357"/>
        <w:outlineLvl w:val="1"/>
      </w:pPr>
      <w:r>
        <w:t xml:space="preserve">Настройки вывода координатной плоскости: </w:t>
      </w:r>
    </w:p>
    <w:p w:rsidR="00CD3E11" w:rsidRDefault="00CD3E11" w:rsidP="003D05F1">
      <w:pPr>
        <w:pStyle w:val="ab"/>
        <w:numPr>
          <w:ilvl w:val="1"/>
          <w:numId w:val="2"/>
        </w:numPr>
        <w:spacing w:line="360" w:lineRule="auto"/>
        <w:ind w:hanging="357"/>
        <w:outlineLvl w:val="1"/>
      </w:pPr>
      <w:r>
        <w:t>Отображение нахождения граней на плоскости;</w:t>
      </w:r>
    </w:p>
    <w:p w:rsidR="00CD3E11" w:rsidRDefault="00CD3E11" w:rsidP="003D05F1">
      <w:pPr>
        <w:pStyle w:val="ab"/>
        <w:numPr>
          <w:ilvl w:val="1"/>
          <w:numId w:val="2"/>
        </w:numPr>
        <w:spacing w:line="360" w:lineRule="auto"/>
        <w:ind w:hanging="357"/>
        <w:outlineLvl w:val="1"/>
      </w:pPr>
      <w:r>
        <w:t>Отображение линий, ограничивающих полосы метода.</w:t>
      </w:r>
    </w:p>
    <w:p w:rsidR="00CD3E11" w:rsidRDefault="00534D12" w:rsidP="003D05F1">
      <w:pPr>
        <w:pStyle w:val="ab"/>
        <w:numPr>
          <w:ilvl w:val="0"/>
          <w:numId w:val="2"/>
        </w:numPr>
        <w:spacing w:line="360" w:lineRule="auto"/>
        <w:ind w:hanging="357"/>
        <w:outlineLvl w:val="1"/>
      </w:pPr>
      <w:r>
        <w:t>Обработка ошибок входных данных, в том числе проверки:</w:t>
      </w:r>
    </w:p>
    <w:p w:rsidR="00534D12" w:rsidRDefault="00534D12" w:rsidP="003D05F1">
      <w:pPr>
        <w:pStyle w:val="ab"/>
        <w:numPr>
          <w:ilvl w:val="1"/>
          <w:numId w:val="2"/>
        </w:numPr>
        <w:spacing w:line="360" w:lineRule="auto"/>
        <w:ind w:hanging="357"/>
        <w:outlineLvl w:val="1"/>
      </w:pPr>
      <w:r>
        <w:t>Планарность графа;</w:t>
      </w:r>
    </w:p>
    <w:p w:rsidR="00534D12" w:rsidRDefault="00534D12" w:rsidP="003D05F1">
      <w:pPr>
        <w:pStyle w:val="ab"/>
        <w:numPr>
          <w:ilvl w:val="1"/>
          <w:numId w:val="2"/>
        </w:numPr>
        <w:spacing w:line="360" w:lineRule="auto"/>
        <w:ind w:hanging="357"/>
        <w:outlineLvl w:val="1"/>
      </w:pPr>
      <w:r>
        <w:t>Однокомпонентная связность графа;</w:t>
      </w:r>
    </w:p>
    <w:p w:rsidR="00534D12" w:rsidRDefault="00534D12" w:rsidP="003D05F1">
      <w:pPr>
        <w:pStyle w:val="ab"/>
        <w:numPr>
          <w:ilvl w:val="1"/>
          <w:numId w:val="2"/>
        </w:numPr>
        <w:spacing w:line="360" w:lineRule="auto"/>
        <w:ind w:hanging="357"/>
        <w:outlineLvl w:val="1"/>
      </w:pPr>
      <w:r>
        <w:t>Цикличность графа;</w:t>
      </w:r>
    </w:p>
    <w:p w:rsidR="0074761C" w:rsidRDefault="00534D12" w:rsidP="0074761C">
      <w:pPr>
        <w:pStyle w:val="ab"/>
        <w:numPr>
          <w:ilvl w:val="1"/>
          <w:numId w:val="2"/>
        </w:numPr>
        <w:spacing w:line="360" w:lineRule="auto"/>
        <w:ind w:hanging="357"/>
        <w:outlineLvl w:val="1"/>
      </w:pPr>
      <w:r>
        <w:t>Дублирование рёбер графа.</w:t>
      </w:r>
    </w:p>
    <w:p w:rsidR="0074761C" w:rsidRDefault="0074761C" w:rsidP="0074761C">
      <w:pPr>
        <w:pStyle w:val="1"/>
      </w:pPr>
      <w:r>
        <w:br w:type="column"/>
      </w:r>
      <w:r w:rsidR="00917B64">
        <w:lastRenderedPageBreak/>
        <w:t>основное окно программы</w:t>
      </w:r>
    </w:p>
    <w:p w:rsidR="00917B64" w:rsidRDefault="00917B64" w:rsidP="00917B64">
      <w:r>
        <w:t>Программа работает в однооконном режиме (рис. 1).</w:t>
      </w:r>
      <w:r w:rsidRPr="00917B64">
        <w:t xml:space="preserve"> </w:t>
      </w:r>
      <w:r>
        <w:t>Системные диалоги используются только при работе с файлами: сохранение и открытие списка рёбер графа.</w:t>
      </w:r>
    </w:p>
    <w:p w:rsidR="00917B64" w:rsidRDefault="00917B64" w:rsidP="00917B64">
      <w:pPr>
        <w:keepNext/>
      </w:pPr>
      <w:r>
        <w:rPr>
          <w:noProof/>
        </w:rPr>
        <w:drawing>
          <wp:inline distT="0" distB="0" distL="0" distR="0" wp14:anchorId="37E3FD85" wp14:editId="7956A3FE">
            <wp:extent cx="6400800" cy="41808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64" w:rsidRDefault="00917B64" w:rsidP="00917B64">
      <w:pPr>
        <w:pStyle w:val="a3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03B69">
        <w:rPr>
          <w:noProof/>
        </w:rPr>
        <w:t>1</w:t>
      </w:r>
      <w:r>
        <w:fldChar w:fldCharType="end"/>
      </w:r>
      <w:r>
        <w:rPr>
          <w:noProof/>
        </w:rPr>
        <w:t>. Основное окно программы</w:t>
      </w:r>
    </w:p>
    <w:p w:rsidR="00612DFB" w:rsidRDefault="000C5A92" w:rsidP="00917B64">
      <w:r>
        <w:t xml:space="preserve">При запуске программы список рёбер графа пуст, координатная плоскость не отображается. Есть 2 способа начать работать с программой: </w:t>
      </w:r>
    </w:p>
    <w:p w:rsidR="00612DFB" w:rsidRDefault="00612DFB" w:rsidP="00612DFB">
      <w:pPr>
        <w:pStyle w:val="ab"/>
        <w:numPr>
          <w:ilvl w:val="0"/>
          <w:numId w:val="3"/>
        </w:numPr>
      </w:pPr>
      <w:r w:rsidRPr="00612DFB">
        <w:t xml:space="preserve">Ввести рёбра графа вручную, используя раздел </w:t>
      </w:r>
      <w:r>
        <w:t xml:space="preserve">«Добавление ребра». </w:t>
      </w:r>
    </w:p>
    <w:p w:rsidR="00612DFB" w:rsidRDefault="00612DFB" w:rsidP="00612DFB">
      <w:pPr>
        <w:pStyle w:val="ab"/>
        <w:numPr>
          <w:ilvl w:val="0"/>
          <w:numId w:val="3"/>
        </w:numPr>
      </w:pPr>
      <w:r>
        <w:t>Загрузить список рёбер из файла.</w:t>
      </w:r>
    </w:p>
    <w:p w:rsidR="00612DFB" w:rsidRPr="00917B64" w:rsidRDefault="00612DFB" w:rsidP="00612DFB">
      <w:pPr>
        <w:pStyle w:val="ac"/>
      </w:pPr>
      <w:r>
        <w:t>ВНИМАНИЕ! Список рёбер из файла замещает собой список рёбер программы. Однако при ручном вводе ребра список будет дополнен этим ребром.</w:t>
      </w:r>
    </w:p>
    <w:p w:rsidR="00A44BC5" w:rsidRDefault="00A44BC5" w:rsidP="00A44BC5">
      <w:pPr>
        <w:pStyle w:val="1"/>
      </w:pPr>
      <w:r>
        <w:br w:type="column"/>
      </w:r>
      <w:r>
        <w:rPr>
          <w:noProof/>
        </w:rPr>
        <w:lastRenderedPageBreak/>
        <w:drawing>
          <wp:inline distT="0" distB="0" distL="0" distR="0">
            <wp:extent cx="6400800" cy="42062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BC5" w:rsidRDefault="00A44BC5" w:rsidP="00A44BC5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03B69">
        <w:rPr>
          <w:noProof/>
        </w:rPr>
        <w:t>2</w:t>
      </w:r>
      <w:r>
        <w:fldChar w:fldCharType="end"/>
      </w:r>
      <w:r>
        <w:t xml:space="preserve">. назначение </w:t>
      </w:r>
      <w:r w:rsidR="000E3ACC">
        <w:t>основных областей</w:t>
      </w:r>
      <w:r>
        <w:t xml:space="preserve"> программы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151"/>
        <w:gridCol w:w="1630"/>
        <w:gridCol w:w="4236"/>
        <w:gridCol w:w="3053"/>
      </w:tblGrid>
      <w:tr w:rsidR="000E3ACC" w:rsidTr="000E3ACC">
        <w:tc>
          <w:tcPr>
            <w:tcW w:w="0" w:type="auto"/>
          </w:tcPr>
          <w:p w:rsidR="000E3ACC" w:rsidRPr="000E3ACC" w:rsidRDefault="000E3ACC" w:rsidP="000E3ACC">
            <w:pPr>
              <w:rPr>
                <w:b/>
              </w:rPr>
            </w:pPr>
            <w:r w:rsidRPr="000E3ACC">
              <w:rPr>
                <w:b/>
              </w:rPr>
              <w:t>Область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b/>
              </w:rPr>
            </w:pPr>
            <w:r w:rsidRPr="000E3ACC">
              <w:rPr>
                <w:b/>
              </w:rPr>
              <w:t>Название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b/>
              </w:rPr>
            </w:pPr>
            <w:r w:rsidRPr="000E3ACC">
              <w:rPr>
                <w:b/>
              </w:rPr>
              <w:t>Описание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b/>
              </w:rPr>
            </w:pPr>
            <w:r w:rsidRPr="000E3ACC">
              <w:rPr>
                <w:b/>
              </w:rPr>
              <w:t>Примечание</w:t>
            </w:r>
          </w:p>
        </w:tc>
      </w:tr>
      <w:tr w:rsidR="000E3ACC" w:rsidTr="000E3ACC"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 w:rsidRPr="000E3ACC">
              <w:rPr>
                <w:sz w:val="20"/>
              </w:rPr>
              <w:t>1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 w:rsidRPr="000E3ACC">
              <w:rPr>
                <w:sz w:val="20"/>
              </w:rPr>
              <w:t>Работа с файлами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 w:rsidRPr="000E3ACC">
              <w:rPr>
                <w:sz w:val="20"/>
              </w:rPr>
              <w:t>Загрузка и сохранение списка рёбер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  <w:lang w:val="en-US"/>
              </w:rPr>
            </w:pPr>
            <w:r w:rsidRPr="000E3ACC">
              <w:rPr>
                <w:sz w:val="20"/>
              </w:rPr>
              <w:t xml:space="preserve">Файл с расширением </w:t>
            </w:r>
            <w:r w:rsidRPr="000E3ACC">
              <w:rPr>
                <w:sz w:val="20"/>
                <w:lang w:val="en-US"/>
              </w:rPr>
              <w:t>“.edgeslist”</w:t>
            </w:r>
          </w:p>
        </w:tc>
      </w:tr>
      <w:tr w:rsidR="000E3ACC" w:rsidTr="000E3ACC"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 w:rsidRPr="000E3ACC">
              <w:rPr>
                <w:sz w:val="20"/>
              </w:rPr>
              <w:t>2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>
              <w:rPr>
                <w:sz w:val="20"/>
              </w:rPr>
              <w:t>Информация о графе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>
              <w:rPr>
                <w:sz w:val="20"/>
              </w:rPr>
              <w:t>Численные характеристики графа, настройки отображения вывода на координатную плоскость вспомогательных элементов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</w:p>
        </w:tc>
      </w:tr>
      <w:tr w:rsidR="000E3ACC" w:rsidTr="000E3ACC"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 w:rsidRPr="000E3ACC">
              <w:rPr>
                <w:sz w:val="20"/>
              </w:rPr>
              <w:t>3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>
              <w:rPr>
                <w:sz w:val="20"/>
              </w:rPr>
              <w:t>Список рёбер графа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>
              <w:rPr>
                <w:sz w:val="20"/>
              </w:rPr>
              <w:t>Таблица с рёбрами графа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>
              <w:rPr>
                <w:sz w:val="20"/>
              </w:rPr>
              <w:t>Просмотр и удление рёбер</w:t>
            </w:r>
          </w:p>
        </w:tc>
      </w:tr>
      <w:tr w:rsidR="000E3ACC" w:rsidTr="000E3ACC"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 w:rsidRPr="000E3ACC">
              <w:rPr>
                <w:sz w:val="20"/>
              </w:rPr>
              <w:t>4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>
              <w:rPr>
                <w:sz w:val="20"/>
              </w:rPr>
              <w:t>Добавление ребра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>
              <w:rPr>
                <w:sz w:val="20"/>
              </w:rPr>
              <w:t>Ввод ребра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>
              <w:rPr>
                <w:sz w:val="20"/>
              </w:rPr>
              <w:t>Происходят проверки данных и корректности получающегося графа</w:t>
            </w:r>
          </w:p>
        </w:tc>
      </w:tr>
      <w:tr w:rsidR="000E3ACC" w:rsidTr="000E3ACC"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 w:rsidRPr="000E3ACC">
              <w:rPr>
                <w:sz w:val="20"/>
              </w:rPr>
              <w:t>5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>
              <w:rPr>
                <w:sz w:val="20"/>
              </w:rPr>
              <w:t>Локализация точки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>
              <w:rPr>
                <w:sz w:val="20"/>
              </w:rPr>
              <w:t>Ввод исследуемой точки</w:t>
            </w:r>
          </w:p>
        </w:tc>
        <w:tc>
          <w:tcPr>
            <w:tcW w:w="0" w:type="auto"/>
          </w:tcPr>
          <w:p w:rsidR="000E3ACC" w:rsidRPr="000E3ACC" w:rsidRDefault="000E3ACC" w:rsidP="000E3ACC">
            <w:pPr>
              <w:rPr>
                <w:sz w:val="20"/>
              </w:rPr>
            </w:pPr>
            <w:r>
              <w:rPr>
                <w:sz w:val="20"/>
              </w:rPr>
              <w:t>Происходят проверки данных</w:t>
            </w:r>
            <w:r w:rsidR="00E15F37">
              <w:rPr>
                <w:sz w:val="20"/>
              </w:rPr>
              <w:t>. Для локализации необходим корректный граф</w:t>
            </w:r>
          </w:p>
        </w:tc>
      </w:tr>
    </w:tbl>
    <w:p w:rsidR="00417E8D" w:rsidRDefault="006C33C7" w:rsidP="006C33C7">
      <w:pPr>
        <w:pStyle w:val="ac"/>
        <w:rPr>
          <w:rFonts w:asciiTheme="majorHAnsi" w:eastAsiaTheme="majorEastAsia" w:hAnsiTheme="majorHAnsi" w:cstheme="majorBidi"/>
          <w:color w:val="7A7A7A" w:themeColor="accent1"/>
          <w:sz w:val="28"/>
          <w:szCs w:val="28"/>
        </w:rPr>
      </w:pPr>
      <w:r>
        <w:t>ВНИМАНИЕ! При работе с непустым списком рёбер над перечисленными областями будет отображена координатная плоскость с графом и сопутствующими построениями.</w:t>
      </w:r>
    </w:p>
    <w:p w:rsidR="00917B64" w:rsidRDefault="00417E8D" w:rsidP="00A44BC5">
      <w:pPr>
        <w:pStyle w:val="1"/>
      </w:pPr>
      <w:r>
        <w:lastRenderedPageBreak/>
        <w:t>Пример работы программы</w:t>
      </w:r>
    </w:p>
    <w:p w:rsidR="00417E8D" w:rsidRDefault="00417E8D" w:rsidP="00417E8D">
      <w:pPr>
        <w:keepNext/>
        <w:jc w:val="center"/>
      </w:pPr>
      <w:r>
        <w:rPr>
          <w:noProof/>
        </w:rPr>
        <w:drawing>
          <wp:inline distT="0" distB="0" distL="0" distR="0" wp14:anchorId="37CD2AEC" wp14:editId="1156BCA8">
            <wp:extent cx="4698347" cy="5120640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7218" cy="51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8D" w:rsidRPr="00417E8D" w:rsidRDefault="00417E8D" w:rsidP="00417E8D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03B69">
        <w:rPr>
          <w:noProof/>
        </w:rPr>
        <w:t>3</w:t>
      </w:r>
      <w:r>
        <w:fldChar w:fldCharType="end"/>
      </w:r>
      <w:r>
        <w:t>. ПРИМЕР РАБОТЫ ПРОГРАММЫ</w:t>
      </w:r>
    </w:p>
    <w:p w:rsidR="00A44BC5" w:rsidRPr="00EC2313" w:rsidRDefault="00417E8D" w:rsidP="00A44BC5">
      <w:pPr>
        <w:rPr>
          <w:vanish/>
          <w:specVanish/>
        </w:rPr>
      </w:pPr>
      <w:r>
        <w:t>При вводе графа в области № 2 (рис. 2) появились численные характеристики графа (количество вершин, рёбер, граней). В области № 3 таблица со всеми рёбрами графа. Нажатие на «удалить» удалить соответствующую строку таблицы. В области № 5 указана точка (2, 2), для которой вверху области № 2 выведен ответ: расположение, грань, полоса и боковые стороны трапеции. Допустимые варианты ответа: точка внутри графа, на ребре графа, в вершине графа, снаружи графа (на внешней грани).</w:t>
      </w:r>
    </w:p>
    <w:p w:rsidR="00EC2313" w:rsidRDefault="00EC2313" w:rsidP="0074761C">
      <w:r>
        <w:t xml:space="preserve"> </w:t>
      </w:r>
    </w:p>
    <w:p w:rsidR="00094E07" w:rsidRDefault="00094E07" w:rsidP="0074761C">
      <w:r>
        <w:t>Над перечисленными областями появляется координатная плоскость с построениями, необходимыми для визуальной наглядности:</w:t>
      </w:r>
    </w:p>
    <w:p w:rsidR="00094E07" w:rsidRDefault="00094E07" w:rsidP="00094E07">
      <w:pPr>
        <w:pStyle w:val="ab"/>
        <w:numPr>
          <w:ilvl w:val="0"/>
          <w:numId w:val="4"/>
        </w:numPr>
      </w:pPr>
      <w:r>
        <w:t>Синими рёбрами выделен граф;</w:t>
      </w:r>
    </w:p>
    <w:p w:rsidR="00094E07" w:rsidRDefault="00094E07" w:rsidP="00094E07">
      <w:pPr>
        <w:pStyle w:val="ab"/>
        <w:numPr>
          <w:ilvl w:val="0"/>
          <w:numId w:val="4"/>
        </w:numPr>
      </w:pPr>
      <w:r>
        <w:t>Тёмно-зелёными горизонтальными отрезками выделены границы полос;</w:t>
      </w:r>
    </w:p>
    <w:p w:rsidR="00094E07" w:rsidRDefault="00094E07" w:rsidP="00094E07">
      <w:pPr>
        <w:pStyle w:val="ab"/>
        <w:numPr>
          <w:ilvl w:val="0"/>
          <w:numId w:val="4"/>
        </w:numPr>
      </w:pPr>
      <w:r>
        <w:t>Тёмно-красные точки визуально нумеруют соответствие граней ППЛГ;</w:t>
      </w:r>
    </w:p>
    <w:p w:rsidR="00094E07" w:rsidRDefault="00094E07" w:rsidP="00094E07">
      <w:pPr>
        <w:pStyle w:val="ab"/>
        <w:numPr>
          <w:ilvl w:val="0"/>
          <w:numId w:val="4"/>
        </w:numPr>
      </w:pPr>
      <w:r>
        <w:t>Фиолетовым цветом нанесена точка, задачу локализации которой решает программа.</w:t>
      </w:r>
    </w:p>
    <w:p w:rsidR="0074761C" w:rsidRDefault="00EC2313" w:rsidP="00AD1520">
      <w:pPr>
        <w:pStyle w:val="1"/>
      </w:pPr>
      <w:r>
        <w:br w:type="page"/>
      </w:r>
      <w:r>
        <w:lastRenderedPageBreak/>
        <w:t>Обработка ошибок</w:t>
      </w:r>
    </w:p>
    <w:p w:rsidR="00EC2313" w:rsidRDefault="00EC2313" w:rsidP="00EC2313">
      <w:pPr>
        <w:keepNext/>
      </w:pPr>
      <w:r>
        <w:rPr>
          <w:noProof/>
        </w:rPr>
        <w:drawing>
          <wp:inline distT="0" distB="0" distL="0" distR="0" wp14:anchorId="15A22891" wp14:editId="0EFEF04E">
            <wp:extent cx="6400800" cy="45148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313" w:rsidRDefault="00EC2313" w:rsidP="00EC2313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03B69">
        <w:rPr>
          <w:noProof/>
        </w:rPr>
        <w:t>4</w:t>
      </w:r>
      <w:r>
        <w:fldChar w:fldCharType="end"/>
      </w:r>
      <w:r>
        <w:t>. ПРИМЕР ОШИБКИ ПРИ ЗАГРУЗКЕ ФАЙЛА</w:t>
      </w:r>
    </w:p>
    <w:p w:rsidR="00EC2313" w:rsidRDefault="00EC2313" w:rsidP="00EC2313">
      <w:r>
        <w:t>В программе реализована обработка ошибок во время исполнения, связанных с обработкой входных данных (список рёбер, добавление ребра, точка локализации). Уведомления об ошибках имеют вид всплывающих сообщений на красно-розовом фоне в правом верхнем углу программы</w:t>
      </w:r>
      <w:r w:rsidR="00972A3C">
        <w:t xml:space="preserve"> (рис. 4)</w:t>
      </w:r>
      <w:bookmarkStart w:id="0" w:name="_GoBack"/>
      <w:bookmarkEnd w:id="0"/>
      <w:r>
        <w:t>. Сообщений может быть несколько. Для закрытия сообщения можно использовать «крестик» в правом верхнем углу сообщения.</w:t>
      </w:r>
    </w:p>
    <w:p w:rsidR="00A30D44" w:rsidRDefault="00A30D44">
      <w:pPr>
        <w:spacing w:line="276" w:lineRule="auto"/>
        <w:rPr>
          <w:rFonts w:asciiTheme="majorHAnsi" w:eastAsiaTheme="majorEastAsia" w:hAnsiTheme="majorHAnsi" w:cstheme="majorBidi"/>
          <w:bCs/>
          <w:caps/>
          <w:color w:val="7A7A7A" w:themeColor="accent1"/>
          <w:sz w:val="28"/>
          <w:szCs w:val="28"/>
        </w:rPr>
      </w:pPr>
      <w:r>
        <w:br w:type="page"/>
      </w:r>
    </w:p>
    <w:p w:rsidR="000141B7" w:rsidRDefault="000141B7" w:rsidP="000141B7">
      <w:pPr>
        <w:pStyle w:val="1"/>
      </w:pPr>
      <w:r>
        <w:lastRenderedPageBreak/>
        <w:t>ФОРМАТ ФАЙЛА с расширением «</w:t>
      </w:r>
      <w:r w:rsidR="00473C3E" w:rsidRPr="00A30D44">
        <w:t>.</w:t>
      </w:r>
      <w:r w:rsidR="00473C3E">
        <w:rPr>
          <w:lang w:val="en-US"/>
        </w:rPr>
        <w:t>edgeslist</w:t>
      </w:r>
      <w:r w:rsidR="00473C3E">
        <w:t>»</w:t>
      </w:r>
    </w:p>
    <w:p w:rsidR="00A30D44" w:rsidRPr="00A30D44" w:rsidRDefault="00A30D44" w:rsidP="00A30D44">
      <w:r>
        <w:t xml:space="preserve">Формат файла представлен широко распространённым текстовым форматом обмена данных, основанном на </w:t>
      </w:r>
      <w:r>
        <w:rPr>
          <w:lang w:val="en-US"/>
        </w:rPr>
        <w:t>JavaScript</w:t>
      </w:r>
      <w:r w:rsidRPr="00A30D44">
        <w:t xml:space="preserve"> – </w:t>
      </w:r>
      <w:r w:rsidRPr="00A30D44">
        <w:rPr>
          <w:b/>
          <w:lang w:val="en-US"/>
        </w:rPr>
        <w:t>JSON</w:t>
      </w:r>
      <w:r w:rsidRPr="00A30D44">
        <w:t xml:space="preserve">. </w:t>
      </w:r>
      <w:r>
        <w:t xml:space="preserve">Каждое ребро </w:t>
      </w:r>
      <w:r w:rsidRPr="00A30D44">
        <w:t>[(</w:t>
      </w:r>
      <w:r>
        <w:rPr>
          <w:lang w:val="en-US"/>
        </w:rPr>
        <w:t>a</w:t>
      </w:r>
      <w:r w:rsidRPr="00A30D44">
        <w:t xml:space="preserve">, </w:t>
      </w:r>
      <w:r>
        <w:rPr>
          <w:lang w:val="en-US"/>
        </w:rPr>
        <w:t>b</w:t>
      </w:r>
      <w:r w:rsidRPr="00A30D44">
        <w:t>), (</w:t>
      </w:r>
      <w:r>
        <w:rPr>
          <w:lang w:val="en-US"/>
        </w:rPr>
        <w:t>c</w:t>
      </w:r>
      <w:r w:rsidRPr="00A30D44">
        <w:t xml:space="preserve">, </w:t>
      </w:r>
      <w:r>
        <w:rPr>
          <w:lang w:val="en-US"/>
        </w:rPr>
        <w:t>d</w:t>
      </w:r>
      <w:r w:rsidRPr="00A30D44">
        <w:t xml:space="preserve">)] </w:t>
      </w:r>
      <w:r>
        <w:t xml:space="preserve">представлено массивом из 4 численных значений: </w:t>
      </w:r>
      <w:r>
        <w:rPr>
          <w:lang w:val="en-US"/>
        </w:rPr>
        <w:t>a</w:t>
      </w:r>
      <w:r w:rsidRPr="00A30D44">
        <w:t xml:space="preserve">, </w:t>
      </w:r>
      <w:r>
        <w:rPr>
          <w:lang w:val="en-US"/>
        </w:rPr>
        <w:t>b</w:t>
      </w:r>
      <w:r w:rsidRPr="00A30D44">
        <w:t xml:space="preserve">, </w:t>
      </w:r>
      <w:r>
        <w:rPr>
          <w:lang w:val="en-US"/>
        </w:rPr>
        <w:t>c</w:t>
      </w:r>
      <w:r w:rsidRPr="00A30D44">
        <w:t xml:space="preserve">, </w:t>
      </w:r>
      <w:r>
        <w:rPr>
          <w:lang w:val="en-US"/>
        </w:rPr>
        <w:t>d</w:t>
      </w:r>
      <w:r w:rsidRPr="00A30D44">
        <w:t xml:space="preserve">. </w:t>
      </w:r>
      <w:r>
        <w:t xml:space="preserve">В </w:t>
      </w:r>
      <w:r>
        <w:rPr>
          <w:lang w:val="en-US"/>
        </w:rPr>
        <w:t>JSON</w:t>
      </w:r>
      <w:r w:rsidRPr="00A30D44">
        <w:t xml:space="preserve"> </w:t>
      </w:r>
      <w:r>
        <w:t xml:space="preserve">подобный массив записывается как </w:t>
      </w:r>
      <w:r w:rsidRPr="00A30D44">
        <w:rPr>
          <w:highlight w:val="lightGray"/>
        </w:rPr>
        <w:t>[</w:t>
      </w:r>
      <w:r w:rsidRPr="00A30D44">
        <w:rPr>
          <w:highlight w:val="lightGray"/>
          <w:lang w:val="en-US"/>
        </w:rPr>
        <w:t>a</w:t>
      </w:r>
      <w:r w:rsidRPr="00A30D44">
        <w:rPr>
          <w:highlight w:val="lightGray"/>
        </w:rPr>
        <w:t xml:space="preserve">, </w:t>
      </w:r>
      <w:r w:rsidRPr="00A30D44">
        <w:rPr>
          <w:highlight w:val="lightGray"/>
          <w:lang w:val="en-US"/>
        </w:rPr>
        <w:t>b</w:t>
      </w:r>
      <w:r w:rsidRPr="00A30D44">
        <w:rPr>
          <w:highlight w:val="lightGray"/>
        </w:rPr>
        <w:t xml:space="preserve">, </w:t>
      </w:r>
      <w:r w:rsidRPr="00A30D44">
        <w:rPr>
          <w:highlight w:val="lightGray"/>
          <w:lang w:val="en-US"/>
        </w:rPr>
        <w:t>c</w:t>
      </w:r>
      <w:r w:rsidRPr="00A30D44">
        <w:rPr>
          <w:highlight w:val="lightGray"/>
        </w:rPr>
        <w:t xml:space="preserve">, </w:t>
      </w:r>
      <w:r w:rsidRPr="00A30D44">
        <w:rPr>
          <w:highlight w:val="lightGray"/>
          <w:lang w:val="en-US"/>
        </w:rPr>
        <w:t>d</w:t>
      </w:r>
      <w:r w:rsidRPr="00A30D44">
        <w:rPr>
          <w:highlight w:val="lightGray"/>
        </w:rPr>
        <w:t>]</w:t>
      </w:r>
      <w:r w:rsidRPr="00A30D44">
        <w:t xml:space="preserve">. </w:t>
      </w:r>
      <w:r>
        <w:t>В файле хранится массив подобных массивов, разделенных запятыми.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A30D44" w:rsidTr="00A30D44">
        <w:tc>
          <w:tcPr>
            <w:tcW w:w="5035" w:type="dxa"/>
          </w:tcPr>
          <w:p w:rsidR="00A30D44" w:rsidRPr="00A30D44" w:rsidRDefault="00A30D44" w:rsidP="00A30D44">
            <w:r>
              <w:t>Исходный список рёбер</w:t>
            </w:r>
            <w:r>
              <w:rPr>
                <w:lang w:val="en-US"/>
              </w:rPr>
              <w:t xml:space="preserve"> </w:t>
            </w:r>
            <w:r>
              <w:t>(пример)</w:t>
            </w:r>
          </w:p>
        </w:tc>
        <w:tc>
          <w:tcPr>
            <w:tcW w:w="5035" w:type="dxa"/>
          </w:tcPr>
          <w:p w:rsidR="00A30D44" w:rsidRPr="00A30D44" w:rsidRDefault="00A30D44" w:rsidP="00A30D44">
            <w:pPr>
              <w:rPr>
                <w:lang w:val="en-US"/>
              </w:rPr>
            </w:pPr>
            <w:r>
              <w:t xml:space="preserve">В формате </w:t>
            </w:r>
            <w:r>
              <w:rPr>
                <w:lang w:val="en-US"/>
              </w:rPr>
              <w:t>JSON</w:t>
            </w:r>
          </w:p>
        </w:tc>
      </w:tr>
      <w:tr w:rsidR="00A30D44" w:rsidTr="00A30D44">
        <w:tc>
          <w:tcPr>
            <w:tcW w:w="5035" w:type="dxa"/>
          </w:tcPr>
          <w:p w:rsidR="00A30D44" w:rsidRPr="00A30D44" w:rsidRDefault="00A30D44" w:rsidP="00A30D44">
            <w:pPr>
              <w:rPr>
                <w:lang w:val="en-US"/>
              </w:rPr>
            </w:pPr>
            <w:r>
              <w:rPr>
                <w:lang w:val="en-US"/>
              </w:rPr>
              <w:t>[(1, 2), (3, 4)]</w:t>
            </w:r>
          </w:p>
        </w:tc>
        <w:tc>
          <w:tcPr>
            <w:tcW w:w="5035" w:type="dxa"/>
          </w:tcPr>
          <w:p w:rsidR="00A30D44" w:rsidRPr="00A30D44" w:rsidRDefault="00A30D44" w:rsidP="00A30D44">
            <w:pPr>
              <w:rPr>
                <w:lang w:val="en-US"/>
              </w:rPr>
            </w:pPr>
            <w:r>
              <w:rPr>
                <w:lang w:val="en-US"/>
              </w:rPr>
              <w:t>[ [ 1, 2, 3, 4 ] ]</w:t>
            </w:r>
          </w:p>
        </w:tc>
      </w:tr>
      <w:tr w:rsidR="00A30D44" w:rsidTr="00A30D44">
        <w:tc>
          <w:tcPr>
            <w:tcW w:w="5035" w:type="dxa"/>
          </w:tcPr>
          <w:p w:rsidR="00A30D44" w:rsidRPr="00A30D44" w:rsidRDefault="00A30D44" w:rsidP="00A30D44">
            <w:pPr>
              <w:rPr>
                <w:lang w:val="en-US"/>
              </w:rPr>
            </w:pPr>
            <w:r>
              <w:rPr>
                <w:lang w:val="en-US"/>
              </w:rPr>
              <w:t>[(1, 2), (3, 4)], [(3, 4), (5, 6)]</w:t>
            </w:r>
          </w:p>
        </w:tc>
        <w:tc>
          <w:tcPr>
            <w:tcW w:w="5035" w:type="dxa"/>
          </w:tcPr>
          <w:p w:rsidR="00A30D44" w:rsidRPr="00A30D44" w:rsidRDefault="00A30D44" w:rsidP="00A30D44">
            <w:pPr>
              <w:rPr>
                <w:lang w:val="en-US"/>
              </w:rPr>
            </w:pPr>
            <w:r>
              <w:rPr>
                <w:lang w:val="en-US"/>
              </w:rPr>
              <w:t>[ [ 1, 2, 3, 4 ] , [ 3, 4, 5, 6 ] ]</w:t>
            </w:r>
          </w:p>
        </w:tc>
      </w:tr>
    </w:tbl>
    <w:p w:rsidR="00A30D44" w:rsidRPr="00A30D44" w:rsidRDefault="00951EE3" w:rsidP="00951EE3">
      <w:pPr>
        <w:pStyle w:val="ac"/>
      </w:pPr>
      <w:r>
        <w:t>ВНИМАНИЕ! При некорректных данных в файле список рёбер не будет загружен в программу.</w:t>
      </w:r>
    </w:p>
    <w:p w:rsidR="00534D12" w:rsidRDefault="00534D12" w:rsidP="006C33C7"/>
    <w:p w:rsidR="00951EE3" w:rsidRPr="00842D17" w:rsidRDefault="00951EE3" w:rsidP="00951EE3">
      <w:pPr>
        <w:pStyle w:val="ac"/>
      </w:pPr>
      <w:r>
        <w:t>ВНИМАНИЕ! Формат файл является  текстовым, поэтому его можно редактировать обычными текстовыми процессорами. Не нарушая общей структуры записи лексем, можно использовать любое количество символов табуляции, пробелом и переносов строки.</w:t>
      </w:r>
    </w:p>
    <w:p w:rsidR="00457967" w:rsidRPr="00457967" w:rsidRDefault="00457967" w:rsidP="00457967"/>
    <w:sectPr w:rsidR="00457967" w:rsidRPr="00457967">
      <w:footerReference w:type="default" r:id="rId1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E7B" w:rsidRDefault="00DE4E7B">
      <w:pPr>
        <w:spacing w:after="0" w:line="240" w:lineRule="auto"/>
      </w:pPr>
      <w:r>
        <w:separator/>
      </w:r>
    </w:p>
  </w:endnote>
  <w:endnote w:type="continuationSeparator" w:id="0">
    <w:p w:rsidR="00DE4E7B" w:rsidRDefault="00DE4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otum">
    <w:altName w:val="Arial Unicode MS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E6E" w:rsidRDefault="00DE4E7B">
    <w:pPr>
      <w:pStyle w:val="af9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3E6E" w:rsidRDefault="00833E6E">
                          <w:pPr>
                            <w:pStyle w:val="a9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31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" filled="f" stroked="f">
              <v:textbox style="mso-fit-shape-to-text:t" inset=",0,,0">
                <w:txbxContent>
                  <w:p w:rsidR="00833E6E" w:rsidRDefault="00833E6E">
                    <w:pPr>
                      <w:pStyle w:val="a9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8851265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33E6E" w:rsidRDefault="00DE4E7B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403B69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6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6" o:spid="_x0000_s1032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" filled="f" stroked="f">
              <v:textbox style="layout-flow:vertical">
                <w:txbxContent>
                  <w:p w:rsidR="00833E6E" w:rsidRDefault="00DE4E7B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403B69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6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ямоуголь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53E3A38" id="Прямоуголь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ямоуголь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3D3BEAC" id="Прямоуголь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ямоуголь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F0B258C" id="Прямоуголь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E7B" w:rsidRDefault="00DE4E7B">
      <w:pPr>
        <w:spacing w:after="0" w:line="240" w:lineRule="auto"/>
      </w:pPr>
      <w:r>
        <w:separator/>
      </w:r>
    </w:p>
  </w:footnote>
  <w:footnote w:type="continuationSeparator" w:id="0">
    <w:p w:rsidR="00DE4E7B" w:rsidRDefault="00DE4E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14574"/>
    <w:multiLevelType w:val="hybridMultilevel"/>
    <w:tmpl w:val="88AC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32A83"/>
    <w:multiLevelType w:val="hybridMultilevel"/>
    <w:tmpl w:val="1CB22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45EEC"/>
    <w:multiLevelType w:val="hybridMultilevel"/>
    <w:tmpl w:val="AEC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74FB2"/>
    <w:multiLevelType w:val="hybridMultilevel"/>
    <w:tmpl w:val="41001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F44"/>
    <w:rsid w:val="000141B7"/>
    <w:rsid w:val="0008055D"/>
    <w:rsid w:val="00094E07"/>
    <w:rsid w:val="000A7A2D"/>
    <w:rsid w:val="000C5A92"/>
    <w:rsid w:val="000E3ACC"/>
    <w:rsid w:val="001511B5"/>
    <w:rsid w:val="00191076"/>
    <w:rsid w:val="00296F44"/>
    <w:rsid w:val="0032581D"/>
    <w:rsid w:val="003D05F1"/>
    <w:rsid w:val="00403B69"/>
    <w:rsid w:val="00417E8D"/>
    <w:rsid w:val="00457967"/>
    <w:rsid w:val="00473C3E"/>
    <w:rsid w:val="0049057D"/>
    <w:rsid w:val="00534D12"/>
    <w:rsid w:val="00612DFB"/>
    <w:rsid w:val="0066229A"/>
    <w:rsid w:val="006C33C7"/>
    <w:rsid w:val="00711AF5"/>
    <w:rsid w:val="0074761C"/>
    <w:rsid w:val="00832876"/>
    <w:rsid w:val="00833E6E"/>
    <w:rsid w:val="00842D17"/>
    <w:rsid w:val="00863EB0"/>
    <w:rsid w:val="00917B64"/>
    <w:rsid w:val="00951EE3"/>
    <w:rsid w:val="00970729"/>
    <w:rsid w:val="00972A3C"/>
    <w:rsid w:val="00A27E2A"/>
    <w:rsid w:val="00A30D44"/>
    <w:rsid w:val="00A44BC5"/>
    <w:rsid w:val="00A96E5B"/>
    <w:rsid w:val="00AD1520"/>
    <w:rsid w:val="00B644BA"/>
    <w:rsid w:val="00B74094"/>
    <w:rsid w:val="00B932F1"/>
    <w:rsid w:val="00BB60A3"/>
    <w:rsid w:val="00C86140"/>
    <w:rsid w:val="00CD3E11"/>
    <w:rsid w:val="00DE4E7B"/>
    <w:rsid w:val="00E15F37"/>
    <w:rsid w:val="00E24A24"/>
    <w:rsid w:val="00EC2313"/>
    <w:rsid w:val="00F2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ABBAD"/>
  <w15:docId w15:val="{64017961-ED6F-4733-933F-40C7E041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customStyle="1" w:styleId="a4">
    <w:name w:val="Название"/>
    <w:basedOn w:val="a"/>
    <w:next w:val="a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Emphasis"/>
    <w:basedOn w:val="a0"/>
    <w:uiPriority w:val="20"/>
    <w:qFormat/>
    <w:rPr>
      <w:i/>
      <w:iCs/>
    </w:rPr>
  </w:style>
  <w:style w:type="paragraph" w:styleId="a9">
    <w:name w:val="No Spacing"/>
    <w:link w:val="aa"/>
    <w:uiPriority w:val="1"/>
    <w:qFormat/>
    <w:pPr>
      <w:spacing w:after="0" w:line="240" w:lineRule="auto"/>
    </w:pPr>
  </w:style>
  <w:style w:type="character" w:customStyle="1" w:styleId="aa">
    <w:name w:val="Без интервала Знак"/>
    <w:basedOn w:val="a0"/>
    <w:link w:val="a9"/>
    <w:uiPriority w:val="1"/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7A7A7A" w:themeColor="accent1"/>
      <w:sz w:val="28"/>
    </w:rPr>
  </w:style>
  <w:style w:type="paragraph" w:styleId="ac">
    <w:name w:val="Intense Quote"/>
    <w:basedOn w:val="a"/>
    <w:next w:val="a"/>
    <w:link w:val="ad"/>
    <w:uiPriority w:val="30"/>
    <w:qFormat/>
    <w:rsid w:val="00612DFB"/>
    <w:pPr>
      <w:pBdr>
        <w:top w:val="single" w:sz="36" w:space="5" w:color="000000" w:themeColor="text1"/>
        <w:bottom w:val="single" w:sz="18" w:space="5" w:color="D1282E" w:themeColor="text2"/>
      </w:pBdr>
      <w:spacing w:before="200" w:line="24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d">
    <w:name w:val="Выделенная цитата Знак"/>
    <w:basedOn w:val="a0"/>
    <w:link w:val="ac"/>
    <w:uiPriority w:val="30"/>
    <w:rsid w:val="00612DFB"/>
    <w:rPr>
      <w:b/>
      <w:bCs/>
      <w:i/>
      <w:iCs/>
      <w:color w:val="7F7F7F" w:themeColor="text1" w:themeTint="80"/>
      <w:sz w:val="26"/>
    </w:rPr>
  </w:style>
  <w:style w:type="character" w:styleId="ae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0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1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2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3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Pr>
      <w:rFonts w:ascii="Tahoma" w:hAnsi="Tahoma" w:cs="Tahoma"/>
      <w:sz w:val="16"/>
      <w:szCs w:val="16"/>
    </w:rPr>
  </w:style>
  <w:style w:type="character" w:styleId="af6">
    <w:name w:val="Placeholder Text"/>
    <w:basedOn w:val="a0"/>
    <w:uiPriority w:val="99"/>
    <w:rPr>
      <w:color w:val="808080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  <w:style w:type="table" w:styleId="afb">
    <w:name w:val="Table Grid"/>
    <w:basedOn w:val="a1"/>
    <w:uiPriority w:val="59"/>
    <w:rsid w:val="000E3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netkov\AppData\Roaming\Microsoft\&#1064;&#1072;&#1073;&#1083;&#1086;&#1085;&#1099;\&#1054;&#1090;&#1095;&#1077;&#1090;%20(&#1090;&#1077;&#1084;&#1072;%20&#1042;&#1072;&#1078;&#1085;&#1099;&#108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C47C81606044C81999056C4E3E1EA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841EBD-5816-4F90-A17E-89FE59AF6CAB}"/>
      </w:docPartPr>
      <w:docPartBody>
        <w:p w:rsidR="00000000" w:rsidRDefault="00BF615D">
          <w:pPr>
            <w:pStyle w:val="BC47C81606044C81999056C4E3E1EA82"/>
          </w:pPr>
          <w:r>
            <w:t>[Название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otum">
    <w:altName w:val="Arial Unicode MS"/>
    <w:panose1 w:val="020B0600000101010101"/>
    <w:charset w:val="81"/>
    <w:family w:val="swiss"/>
    <w:pitch w:val="variable"/>
    <w:sig w:usb0="00000000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5D"/>
    <w:rsid w:val="00B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C47C81606044C81999056C4E3E1EA82">
    <w:name w:val="BC47C81606044C81999056C4E3E1EA82"/>
  </w:style>
  <w:style w:type="paragraph" w:customStyle="1" w:styleId="EAE07DB5C0564E3A9FB11E19B01BC889">
    <w:name w:val="EAE07DB5C0564E3A9FB11E19B01BC889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0962F76A2A0E4D2A8D118F70A4E33508">
    <w:name w:val="0962F76A2A0E4D2A8D118F70A4E33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89343-A2BE-4F27-8BB6-12E74EE2B2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33F462-E965-442C-B37C-C628A2E87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(тема Важный).dotx</Template>
  <TotalTime>100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creator>msnetkov</dc:creator>
  <cp:keywords/>
  <cp:lastModifiedBy>msnetkov</cp:lastModifiedBy>
  <cp:revision>45</cp:revision>
  <cp:lastPrinted>2017-06-19T06:21:00Z</cp:lastPrinted>
  <dcterms:created xsi:type="dcterms:W3CDTF">2017-06-19T04:56:00Z</dcterms:created>
  <dcterms:modified xsi:type="dcterms:W3CDTF">2017-06-19T06:36:00Z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